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2D47DB" w:rsidR="002D47DB" w:rsidP="08D6BCAB" w:rsidRDefault="00AD1A0A" w14:paraId="5789956B" wp14:textId="2882D459">
      <w:pPr>
        <w:spacing w:after="160" w:line="259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pt-BR"/>
        </w:rPr>
      </w:pPr>
      <w:r w:rsidRPr="08D6BCAB" w:rsidR="08D6BCAB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pt-BR"/>
        </w:rPr>
        <w:t>Relatório de teste</w:t>
      </w:r>
      <w:proofErr w:type="spellStart"/>
      <w:proofErr w:type="spellEnd"/>
    </w:p>
    <w:p xmlns:wp14="http://schemas.microsoft.com/office/word/2010/wordml" w:rsidRPr="002D47DB" w:rsidR="002D47DB" w:rsidP="08D6BCAB" w:rsidRDefault="00AD1A0A" w14:paraId="71F49578" wp14:textId="50F49134">
      <w:pPr>
        <w:pStyle w:val="Normal"/>
        <w:spacing w:after="160" w:line="259" w:lineRule="auto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RPr="002D47DB" w:rsidR="002D47DB" w:rsidP="08D6BCAB" w:rsidRDefault="00AD1A0A" w14:paraId="365CBAF9" wp14:textId="2EAB4724">
      <w:pPr>
        <w:pStyle w:val="Normal"/>
        <w:spacing w:after="160" w:line="259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D6BCAB" w:rsidR="08D6BCAB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Responsável</w:t>
      </w:r>
      <w:r w:rsidRPr="08D6BCAB" w:rsidR="08D6BCA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Emmanuel R Torres – </w:t>
      </w:r>
      <w:proofErr w:type="spellStart"/>
      <w:r w:rsidRPr="08D6BCAB" w:rsidR="08D6BCA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Tester</w:t>
      </w:r>
      <w:proofErr w:type="spellEnd"/>
    </w:p>
    <w:p xmlns:wp14="http://schemas.microsoft.com/office/word/2010/wordml" w:rsidRPr="002D47DB" w:rsidR="002D47DB" w:rsidP="08D6BCAB" w:rsidRDefault="00AD1A0A" w14:paraId="40226F78" wp14:textId="22331533">
      <w:pPr>
        <w:spacing w:after="160" w:line="259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RPr="002D47DB" w:rsidR="002D47DB" w:rsidP="08D6BCAB" w:rsidRDefault="00AD1A0A" w14:paraId="371339D5" wp14:textId="0B1FC1CE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8D6BCAB" w:rsidR="08D6BCA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DATA: 22/02/2022</w:t>
      </w:r>
    </w:p>
    <w:p xmlns:wp14="http://schemas.microsoft.com/office/word/2010/wordml" w:rsidRPr="002D47DB" w:rsidR="002D47DB" w:rsidP="08D6BCAB" w:rsidRDefault="00AD1A0A" w14:paraId="174D8523" wp14:textId="5B08D9AC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br w:type="page"/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xmlns:wp14="http://schemas.microsoft.com/office/word/2010/wordml" w:rsidRPr="00FA4558" w:rsidR="00E303EF" w:rsidTr="08D6BCAB" w14:paraId="614E07EB" wp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Mar/>
          </w:tcPr>
          <w:p w:rsidR="00E303EF" w:rsidRDefault="00FA4558" w14:paraId="181CFCFB" wp14:textId="77777777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Caso de Teste</w:t>
            </w:r>
          </w:p>
        </w:tc>
        <w:tc>
          <w:tcPr>
            <w:tcW w:w="971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/>
          </w:tcPr>
          <w:p w:rsidRPr="00FA4558" w:rsidR="00E303EF" w:rsidP="08D6BCAB" w:rsidRDefault="00856577" w14:paraId="1A759CE3" wp14:textId="64B99B11">
            <w:pPr>
              <w:spacing w:line="259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8D6BCAB" w:rsidR="08D6BCAB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Teste da funcionalidade da calculadora de IMC</w:t>
            </w:r>
          </w:p>
        </w:tc>
      </w:tr>
      <w:tr xmlns:wp14="http://schemas.microsoft.com/office/word/2010/wordml" w:rsidRPr="00FA4558" w:rsidR="00E303EF" w:rsidTr="08D6BCAB" w14:paraId="3A6E11CF" wp14:textId="7777777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Mar/>
          </w:tcPr>
          <w:p w:rsidR="00E303EF" w:rsidP="00D24817" w:rsidRDefault="00FA4558" w14:paraId="274BC6B7" wp14:textId="77777777">
            <w:pPr>
              <w:pStyle w:val="bp"/>
              <w:rPr>
                <w:b/>
              </w:rPr>
            </w:pPr>
            <w:r>
              <w:rPr>
                <w:b/>
              </w:rPr>
              <w:t>Descrição do Teste</w:t>
            </w:r>
          </w:p>
        </w:tc>
        <w:tc>
          <w:tcPr>
            <w:tcW w:w="971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/>
          </w:tcPr>
          <w:p w:rsidRPr="00FA4558" w:rsidR="00E303EF" w:rsidP="08D6BCAB" w:rsidRDefault="00856577" w14:paraId="4ABF065A" wp14:textId="028D95DF">
            <w:pPr>
              <w:spacing w:line="259" w:lineRule="auto"/>
              <w:ind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8D6BCAB" w:rsidR="08D6BCAB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O teste deve verificar o resultado da calculadora ao realizar o cálculo do IMC</w:t>
            </w:r>
          </w:p>
        </w:tc>
      </w:tr>
      <w:tr xmlns:wp14="http://schemas.microsoft.com/office/word/2010/wordml" w:rsidRPr="00FA4558" w:rsidR="00E303EF" w:rsidTr="08D6BCAB" w14:paraId="211561F5" wp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Mar/>
          </w:tcPr>
          <w:p w:rsidR="00E303EF" w:rsidRDefault="00FA4558" w14:paraId="23E97ED3" wp14:textId="77777777">
            <w:pPr>
              <w:pStyle w:val="bp"/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9710" w:type="dxa"/>
            <w:gridSpan w:val="4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/>
          </w:tcPr>
          <w:p w:rsidRPr="00FA4558" w:rsidR="00E303EF" w:rsidP="08D6BCAB" w:rsidRDefault="00856577" w14:paraId="2833307E" wp14:textId="78B4146C">
            <w:pPr>
              <w:spacing w:line="259" w:lineRule="auto"/>
              <w:ind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8D6BCAB" w:rsidR="08D6BCAB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Receber valores de peso e altura</w:t>
            </w:r>
          </w:p>
        </w:tc>
      </w:tr>
      <w:tr xmlns:wp14="http://schemas.microsoft.com/office/word/2010/wordml" w:rsidRPr="00815798" w:rsidR="00E303EF" w:rsidTr="08D6BCAB" w14:paraId="265D3FD0" wp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Mar/>
          </w:tcPr>
          <w:p w:rsidR="00E303EF" w:rsidRDefault="00E303EF" w14:paraId="48476D02" wp14:textId="77777777">
            <w:pPr>
              <w:pStyle w:val="bp"/>
              <w:rPr>
                <w:b/>
              </w:rPr>
            </w:pPr>
            <w:r>
              <w:rPr>
                <w:b/>
              </w:rPr>
              <w:t>Post-</w:t>
            </w:r>
            <w:proofErr w:type="spellStart"/>
            <w:r>
              <w:rPr>
                <w:b/>
              </w:rPr>
              <w:t>conditions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/>
          </w:tcPr>
          <w:p w:rsidRPr="00815798" w:rsidR="00E303EF" w:rsidP="08D6BCAB" w:rsidRDefault="00856577" w14:paraId="2C870DFE" wp14:textId="530947E4">
            <w:pPr>
              <w:spacing w:line="259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8D6BCAB" w:rsidR="08D6BCAB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Visualizar o resultado de qual teste não retornará uma mensagem de erro.</w:t>
            </w:r>
          </w:p>
        </w:tc>
      </w:tr>
      <w:tr xmlns:wp14="http://schemas.microsoft.com/office/word/2010/wordml" w:rsidR="00E303EF" w:rsidTr="08D6BCAB" w14:paraId="3C76FDB8" wp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Mar/>
          </w:tcPr>
          <w:p w:rsidR="00E303EF" w:rsidRDefault="00815798" w14:paraId="43005ACB" wp14:textId="7777777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Notas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/>
          </w:tcPr>
          <w:p w:rsidR="00E303EF" w:rsidRDefault="00E303EF" w14:paraId="049F31CB" wp14:textId="7777777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856577" w14:paraId="629D792A" wp14:textId="77777777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N/A</w:t>
            </w:r>
          </w:p>
          <w:p w:rsidR="00E303EF" w:rsidRDefault="00E303EF" w14:paraId="53128261" wp14:textId="7777777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xmlns:wp14="http://schemas.microsoft.com/office/word/2010/wordml" w:rsidR="00536681" w:rsidTr="08D6BCAB" w14:paraId="0BC4E23D" wp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tcMar/>
          </w:tcPr>
          <w:p w:rsidR="00536681" w:rsidP="08D6BCAB" w:rsidRDefault="00536681" w14:paraId="4E1EC7F6" wp14:textId="3B12FAC3">
            <w:pPr>
              <w:pStyle w:val="bp"/>
              <w:spacing w:before="0" w:after="0"/>
              <w:rPr>
                <w:b w:val="1"/>
                <w:bCs w:val="1"/>
              </w:rPr>
            </w:pPr>
            <w:r w:rsidRPr="08D6BCAB" w:rsidR="08D6BCAB">
              <w:rPr>
                <w:b w:val="1"/>
                <w:bCs w:val="1"/>
              </w:rPr>
              <w:t>Resultados (Ok/Falha/Incompleto)</w:t>
            </w:r>
          </w:p>
        </w:tc>
        <w:tc>
          <w:tcPr>
            <w:tcW w:w="974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tcMar/>
          </w:tcPr>
          <w:p w:rsidR="00536681" w:rsidRDefault="00BF723E" w14:paraId="6C2FC494" wp14:textId="77777777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Todos os testes foram realizados com sucesso</w:t>
            </w:r>
          </w:p>
        </w:tc>
      </w:tr>
      <w:tr xmlns:wp14="http://schemas.microsoft.com/office/word/2010/wordml" w:rsidR="00DF1585" w:rsidTr="08D6BCAB" w14:paraId="62E273EF" wp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top w:val="single" w:color="auto" w:sz="6"/>
              <w:left w:val="single" w:color="auto" w:sz="6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</w:tcPr>
          <w:p w:rsidR="00DF1585" w:rsidP="00DF1585" w:rsidRDefault="00DF1585" w14:paraId="62486C05" wp14:textId="77777777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color="auto" w:sz="6"/>
              <w:left w:val="single" w:color="auto" w:sz="4" w:space="0"/>
              <w:bottom w:val="single" w:color="auto" w:sz="4" w:space="0"/>
              <w:right w:val="single" w:color="auto" w:sz="6"/>
            </w:tcBorders>
            <w:shd w:val="clear" w:color="auto" w:fill="C0C0C0"/>
            <w:tcMar/>
          </w:tcPr>
          <w:p w:rsidR="00DF1585" w:rsidP="00DF1585" w:rsidRDefault="00D73849" w14:paraId="21C09D02" wp14:textId="77777777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PASSO DO TESTE</w:t>
            </w:r>
          </w:p>
        </w:tc>
        <w:tc>
          <w:tcPr>
            <w:tcW w:w="559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C0C0C0"/>
            <w:tcMar/>
          </w:tcPr>
          <w:p w:rsidR="00DF1585" w:rsidP="00D73849" w:rsidRDefault="00D73849" w14:paraId="27958678" wp14:textId="7777777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ESPERADOS DO TESTE</w:t>
            </w:r>
          </w:p>
        </w:tc>
        <w:tc>
          <w:tcPr>
            <w:tcW w:w="7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C0C0C0"/>
            <w:tcMar/>
          </w:tcPr>
          <w:p w:rsidR="00DF1585" w:rsidRDefault="00DF1585" w14:paraId="79E7D876" wp14:textId="7777777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  <w:r w:rsidR="00D73849">
              <w:rPr>
                <w:rStyle w:val="Refdenotaderodap"/>
                <w:rFonts w:ascii="Times New Roman" w:hAnsi="Times New Roman"/>
                <w:sz w:val="22"/>
              </w:rPr>
              <w:footnoteReference w:id="1"/>
            </w:r>
          </w:p>
        </w:tc>
        <w:tc>
          <w:tcPr>
            <w:tcW w:w="7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C0C0C0"/>
            <w:tcMar/>
          </w:tcPr>
          <w:p w:rsidR="00DF1585" w:rsidRDefault="00DF1585" w14:paraId="632692EA" wp14:textId="7777777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  <w:r w:rsidR="00D73849">
              <w:rPr>
                <w:rStyle w:val="Refdenotaderodap"/>
                <w:rFonts w:ascii="Times New Roman" w:hAnsi="Times New Roman"/>
                <w:sz w:val="22"/>
              </w:rPr>
              <w:footnoteReference w:id="2"/>
            </w:r>
          </w:p>
        </w:tc>
      </w:tr>
      <w:tr xmlns:wp14="http://schemas.microsoft.com/office/word/2010/wordml" w:rsidR="00DF1585" w:rsidTr="08D6BCAB" w14:paraId="4EA4CE6D" wp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color="auto" w:sz="4" w:space="0"/>
              <w:left w:val="single" w:color="auto" w:sz="6"/>
              <w:bottom w:val="single" w:color="auto" w:sz="6"/>
              <w:right w:val="single" w:color="auto" w:sz="4" w:space="0"/>
            </w:tcBorders>
            <w:tcMar/>
          </w:tcPr>
          <w:p w:rsidR="00DF1585" w:rsidP="00B71A35" w:rsidRDefault="00DF1585" w14:paraId="4101652C" wp14:textId="7777777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6"/>
              <w:right w:val="single" w:color="auto" w:sz="6"/>
            </w:tcBorders>
            <w:tcMar/>
          </w:tcPr>
          <w:p w:rsidRPr="00854E58" w:rsidR="00DF1585" w:rsidP="00854E58" w:rsidRDefault="00856577" w14:paraId="7CF76884" wp14:textId="77777777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Altura: 1,80 | Peso: 85</w:t>
            </w:r>
          </w:p>
        </w:tc>
        <w:tc>
          <w:tcPr>
            <w:tcW w:w="559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DF1585" w:rsidP="0093488F" w:rsidRDefault="00BF723E" w14:paraId="20B75C30" wp14:textId="77777777">
            <w:pPr>
              <w:pStyle w:val="bp"/>
              <w:rPr>
                <w:sz w:val="24"/>
              </w:rPr>
            </w:pPr>
            <w:r>
              <w:rPr>
                <w:sz w:val="24"/>
              </w:rPr>
              <w:t>26,23</w:t>
            </w:r>
          </w:p>
        </w:tc>
        <w:tc>
          <w:tcPr>
            <w:tcW w:w="7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DF1585" w:rsidP="0093488F" w:rsidRDefault="00BF723E" w14:paraId="28C9ECA3" wp14:textId="77777777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DF1585" w:rsidRDefault="00DF1585" w14:paraId="4B99056E" wp14:textId="77777777">
            <w:pPr>
              <w:pStyle w:val="RowHeadings"/>
              <w:spacing w:before="80" w:after="80"/>
            </w:pPr>
          </w:p>
        </w:tc>
      </w:tr>
      <w:tr xmlns:wp14="http://schemas.microsoft.com/office/word/2010/wordml" w:rsidR="00DF1585" w:rsidTr="08D6BCAB" w14:paraId="0D57F616" wp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4" w:space="0"/>
            </w:tcBorders>
            <w:tcMar/>
          </w:tcPr>
          <w:p w:rsidR="00DF1585" w:rsidP="00B71A35" w:rsidRDefault="00DF1585" w14:paraId="1299C43A" wp14:textId="7777777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color="auto" w:sz="6"/>
              <w:left w:val="single" w:color="auto" w:sz="4" w:space="0"/>
              <w:bottom w:val="single" w:color="auto" w:sz="6"/>
              <w:right w:val="single" w:color="auto" w:sz="6"/>
            </w:tcBorders>
            <w:tcMar/>
          </w:tcPr>
          <w:p w:rsidR="00DF1585" w:rsidP="00362280" w:rsidRDefault="00BF723E" w14:paraId="46E59324" wp14:textId="7777777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Altura: 1,75 | Peso: 54</w:t>
            </w:r>
          </w:p>
        </w:tc>
        <w:tc>
          <w:tcPr>
            <w:tcW w:w="559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DF1585" w:rsidP="0093488F" w:rsidRDefault="00BF723E" w14:paraId="3AEEAC72" wp14:textId="77777777">
            <w:pPr>
              <w:pStyle w:val="bp"/>
              <w:rPr>
                <w:sz w:val="24"/>
              </w:rPr>
            </w:pPr>
            <w:r>
              <w:rPr>
                <w:sz w:val="24"/>
              </w:rPr>
              <w:t>17,63</w:t>
            </w:r>
          </w:p>
        </w:tc>
        <w:tc>
          <w:tcPr>
            <w:tcW w:w="7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DF1585" w:rsidP="0093488F" w:rsidRDefault="00BF723E" w14:paraId="05E66662" wp14:textId="77777777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DF1585" w:rsidRDefault="00DF1585" w14:paraId="4DDBEF00" wp14:textId="77777777">
            <w:pPr>
              <w:pStyle w:val="RowHeadings"/>
              <w:spacing w:before="80" w:after="80"/>
            </w:pPr>
          </w:p>
        </w:tc>
      </w:tr>
      <w:tr xmlns:wp14="http://schemas.microsoft.com/office/word/2010/wordml" w:rsidR="00DF1585" w:rsidTr="08D6BCAB" w14:paraId="3920C6CF" wp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4" w:space="0"/>
            </w:tcBorders>
            <w:tcMar/>
          </w:tcPr>
          <w:p w:rsidR="00DF1585" w:rsidP="00B71A35" w:rsidRDefault="00DF1585" w14:paraId="3461D779" wp14:textId="7777777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color="auto" w:sz="6"/>
              <w:left w:val="single" w:color="auto" w:sz="4" w:space="0"/>
              <w:bottom w:val="single" w:color="auto" w:sz="6"/>
              <w:right w:val="single" w:color="auto" w:sz="6"/>
            </w:tcBorders>
            <w:tcMar/>
          </w:tcPr>
          <w:p w:rsidR="00DF1585" w:rsidP="00362280" w:rsidRDefault="00BF723E" w14:paraId="00DA8943" wp14:textId="7777777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Altura: 1,50 | Peso: 78</w:t>
            </w:r>
          </w:p>
        </w:tc>
        <w:tc>
          <w:tcPr>
            <w:tcW w:w="559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DF1585" w:rsidP="0093488F" w:rsidRDefault="00BF723E" w14:paraId="076F7D15" wp14:textId="77777777">
            <w:pPr>
              <w:pStyle w:val="bp"/>
              <w:rPr>
                <w:sz w:val="24"/>
              </w:rPr>
            </w:pPr>
            <w:r>
              <w:rPr>
                <w:sz w:val="24"/>
              </w:rPr>
              <w:t>34,67</w:t>
            </w:r>
          </w:p>
        </w:tc>
        <w:tc>
          <w:tcPr>
            <w:tcW w:w="7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DF1585" w:rsidP="0093488F" w:rsidRDefault="00BF723E" w14:paraId="43297084" wp14:textId="77777777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DF1585" w:rsidP="00E965BA" w:rsidRDefault="00DF1585" w14:paraId="3CF2D8B6" wp14:textId="77777777">
            <w:pPr>
              <w:pStyle w:val="RowHeadings"/>
              <w:spacing w:before="80" w:after="80"/>
            </w:pPr>
          </w:p>
        </w:tc>
      </w:tr>
      <w:tr xmlns:wp14="http://schemas.microsoft.com/office/word/2010/wordml" w:rsidR="00BF723E" w:rsidTr="08D6BCAB" w14:paraId="65DB40D2" wp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4" w:space="0"/>
            </w:tcBorders>
            <w:tcMar/>
          </w:tcPr>
          <w:p w:rsidR="00BF723E" w:rsidP="00B71A35" w:rsidRDefault="00BF723E" w14:paraId="0FB78278" wp14:textId="7777777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color="auto" w:sz="6"/>
              <w:left w:val="single" w:color="auto" w:sz="4" w:space="0"/>
              <w:bottom w:val="single" w:color="auto" w:sz="6"/>
              <w:right w:val="single" w:color="auto" w:sz="6"/>
            </w:tcBorders>
            <w:tcMar/>
          </w:tcPr>
          <w:p w:rsidR="00BF723E" w:rsidP="00362280" w:rsidRDefault="00BF723E" w14:paraId="797B9E66" wp14:textId="7777777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Altura: 1,67 | Peso: 60</w:t>
            </w:r>
          </w:p>
        </w:tc>
        <w:tc>
          <w:tcPr>
            <w:tcW w:w="559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BF723E" w:rsidP="0093488F" w:rsidRDefault="00BF723E" w14:paraId="6CCF1E49" wp14:textId="77777777">
            <w:pPr>
              <w:pStyle w:val="bp"/>
              <w:rPr>
                <w:sz w:val="24"/>
              </w:rPr>
            </w:pPr>
            <w:r>
              <w:rPr>
                <w:sz w:val="24"/>
              </w:rPr>
              <w:t>21,51</w:t>
            </w:r>
          </w:p>
        </w:tc>
        <w:tc>
          <w:tcPr>
            <w:tcW w:w="7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BF723E" w:rsidP="0093488F" w:rsidRDefault="00BF723E" w14:paraId="43BF0DDE" wp14:textId="77777777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BF723E" w:rsidP="00E965BA" w:rsidRDefault="00BF723E" w14:paraId="1FC39945" wp14:textId="77777777">
            <w:pPr>
              <w:pStyle w:val="RowHeadings"/>
              <w:spacing w:before="80" w:after="80"/>
            </w:pPr>
          </w:p>
        </w:tc>
      </w:tr>
    </w:tbl>
    <w:p xmlns:wp14="http://schemas.microsoft.com/office/word/2010/wordml" w:rsidR="00A37650" w:rsidP="00780A9A" w:rsidRDefault="00A37650" w14:paraId="0562CB0E" wp14:textId="77777777">
      <w:pPr>
        <w:pStyle w:val="bp"/>
        <w:spacing w:before="0" w:after="0"/>
        <w:sectPr w:rsidR="00A37650" w:rsidSect="002D47DB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  <w:titlePg/>
          <w:docGrid w:linePitch="299"/>
        </w:sectPr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xmlns:wp14="http://schemas.microsoft.com/office/word/2010/wordml" w:rsidRPr="00FA4558" w:rsidR="00BF723E" w:rsidTr="08D6BCAB" w14:paraId="25ACAFC0" wp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Mar/>
          </w:tcPr>
          <w:p w:rsidR="00BF723E" w:rsidP="00A9096C" w:rsidRDefault="00BF723E" w14:paraId="384E8ADD" wp14:textId="77777777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Caso de Teste</w:t>
            </w:r>
          </w:p>
        </w:tc>
        <w:tc>
          <w:tcPr>
            <w:tcW w:w="971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/>
          </w:tcPr>
          <w:p w:rsidRPr="00FA4558" w:rsidR="00BF723E" w:rsidP="08D6BCAB" w:rsidRDefault="00BF723E" w14:paraId="62DBE7AF" wp14:textId="7BCE626B">
            <w:pPr>
              <w:pStyle w:val="bp"/>
              <w:tabs>
                <w:tab w:val="left" w:pos="5685"/>
              </w:tabs>
              <w:rPr>
                <w:color w:val="auto"/>
                <w:sz w:val="24"/>
                <w:szCs w:val="24"/>
              </w:rPr>
            </w:pPr>
            <w:r w:rsidRPr="08D6BCAB" w:rsidR="08D6BCAB">
              <w:rPr>
                <w:color w:val="auto"/>
                <w:sz w:val="24"/>
                <w:szCs w:val="24"/>
              </w:rPr>
              <w:t>Teste de unidade para a classificação do IMC</w:t>
            </w:r>
          </w:p>
        </w:tc>
      </w:tr>
      <w:tr xmlns:wp14="http://schemas.microsoft.com/office/word/2010/wordml" w:rsidRPr="00FA4558" w:rsidR="00BF723E" w:rsidTr="08D6BCAB" w14:paraId="762A24A5" wp14:textId="7777777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Mar/>
          </w:tcPr>
          <w:p w:rsidR="00BF723E" w:rsidP="00A9096C" w:rsidRDefault="00BF723E" w14:paraId="2D1CC511" wp14:textId="77777777">
            <w:pPr>
              <w:pStyle w:val="bp"/>
              <w:rPr>
                <w:b/>
              </w:rPr>
            </w:pPr>
            <w:r>
              <w:rPr>
                <w:b/>
              </w:rPr>
              <w:t>Descrição do Teste</w:t>
            </w:r>
          </w:p>
        </w:tc>
        <w:tc>
          <w:tcPr>
            <w:tcW w:w="971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/>
          </w:tcPr>
          <w:p w:rsidRPr="00FA4558" w:rsidR="00BF723E" w:rsidP="08D6BCAB" w:rsidRDefault="00BF723E" w14:paraId="561190F6" wp14:textId="77777777">
            <w:pPr>
              <w:pStyle w:val="bp"/>
              <w:ind w:left="-48" w:firstLine="48"/>
              <w:rPr>
                <w:color w:val="auto"/>
                <w:sz w:val="24"/>
                <w:szCs w:val="24"/>
              </w:rPr>
            </w:pPr>
            <w:r w:rsidRPr="08D6BCAB" w:rsidR="08D6BCAB">
              <w:rPr>
                <w:color w:val="auto"/>
                <w:sz w:val="24"/>
                <w:szCs w:val="24"/>
              </w:rPr>
              <w:t xml:space="preserve">Teste de unidade realizado na parte do código responsável por classificar o IMC calculado com base na tabela </w:t>
            </w:r>
            <w:proofErr w:type="spellStart"/>
            <w:r w:rsidRPr="08D6BCAB" w:rsidR="08D6BCAB">
              <w:rPr>
                <w:color w:val="auto"/>
                <w:sz w:val="24"/>
                <w:szCs w:val="24"/>
              </w:rPr>
              <w:t>Abeso</w:t>
            </w:r>
            <w:proofErr w:type="spellEnd"/>
            <w:r w:rsidRPr="08D6BCAB" w:rsidR="08D6BCAB">
              <w:rPr>
                <w:color w:val="auto"/>
                <w:sz w:val="24"/>
                <w:szCs w:val="24"/>
              </w:rPr>
              <w:t>.</w:t>
            </w:r>
          </w:p>
        </w:tc>
      </w:tr>
      <w:tr xmlns:wp14="http://schemas.microsoft.com/office/word/2010/wordml" w:rsidRPr="00FA4558" w:rsidR="00BF723E" w:rsidTr="08D6BCAB" w14:paraId="28374C0F" wp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Mar/>
          </w:tcPr>
          <w:p w:rsidR="00BF723E" w:rsidP="00A9096C" w:rsidRDefault="00BF723E" w14:paraId="4292ECE5" wp14:textId="77777777">
            <w:pPr>
              <w:pStyle w:val="bp"/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9710" w:type="dxa"/>
            <w:gridSpan w:val="4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/>
          </w:tcPr>
          <w:p w:rsidRPr="00FA4558" w:rsidR="00BF723E" w:rsidP="08D6BCAB" w:rsidRDefault="00BF723E" w14:paraId="2AAC9A68" wp14:textId="77777777" wp14:noSpellErr="1">
            <w:pPr>
              <w:pStyle w:val="bp"/>
              <w:ind w:left="-48" w:firstLine="48"/>
              <w:rPr>
                <w:color w:val="auto"/>
                <w:sz w:val="24"/>
                <w:szCs w:val="24"/>
              </w:rPr>
            </w:pPr>
            <w:r w:rsidRPr="08D6BCAB" w:rsidR="08D6BCAB">
              <w:rPr>
                <w:color w:val="auto"/>
                <w:sz w:val="24"/>
                <w:szCs w:val="24"/>
              </w:rPr>
              <w:t>Fornecer o IMC anteriormente calculado.</w:t>
            </w:r>
          </w:p>
        </w:tc>
      </w:tr>
      <w:tr xmlns:wp14="http://schemas.microsoft.com/office/word/2010/wordml" w:rsidRPr="00815798" w:rsidR="00BF723E" w:rsidTr="08D6BCAB" w14:paraId="58016C03" wp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Mar/>
          </w:tcPr>
          <w:p w:rsidR="00BF723E" w:rsidP="00A9096C" w:rsidRDefault="00BF723E" w14:paraId="0EF7995D" wp14:textId="77777777">
            <w:pPr>
              <w:pStyle w:val="bp"/>
              <w:rPr>
                <w:b/>
              </w:rPr>
            </w:pPr>
            <w:r>
              <w:rPr>
                <w:b/>
              </w:rPr>
              <w:t>Post-</w:t>
            </w:r>
            <w:proofErr w:type="spellStart"/>
            <w:r>
              <w:rPr>
                <w:b/>
              </w:rPr>
              <w:t>conditions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/>
          </w:tcPr>
          <w:p w:rsidRPr="00815798" w:rsidR="00BF723E" w:rsidP="08D6BCAB" w:rsidRDefault="00BF723E" w14:paraId="484B631F" wp14:textId="77777777" wp14:noSpellErr="1">
            <w:pPr>
              <w:pStyle w:val="bp"/>
              <w:rPr>
                <w:color w:val="auto"/>
                <w:sz w:val="24"/>
                <w:szCs w:val="24"/>
              </w:rPr>
            </w:pPr>
            <w:r w:rsidRPr="08D6BCAB" w:rsidR="08D6BCAB">
              <w:rPr>
                <w:color w:val="auto"/>
                <w:sz w:val="24"/>
                <w:szCs w:val="24"/>
              </w:rPr>
              <w:t>Observar possíveis mensagens de erro</w:t>
            </w:r>
          </w:p>
        </w:tc>
      </w:tr>
      <w:tr xmlns:wp14="http://schemas.microsoft.com/office/word/2010/wordml" w:rsidR="00BF723E" w:rsidTr="08D6BCAB" w14:paraId="7860B96D" wp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Mar/>
          </w:tcPr>
          <w:p w:rsidR="00BF723E" w:rsidP="00A9096C" w:rsidRDefault="00BF723E" w14:paraId="30C97059" wp14:textId="7777777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Notas:</w:t>
            </w:r>
          </w:p>
        </w:tc>
        <w:tc>
          <w:tcPr>
            <w:tcW w:w="974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/>
          </w:tcPr>
          <w:p w:rsidR="00BF723E" w:rsidP="00A9096C" w:rsidRDefault="00BF723E" w14:paraId="34CE0A41" wp14:textId="7777777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BF723E" w:rsidP="00A9096C" w:rsidRDefault="00BF723E" w14:paraId="34824FA9" wp14:textId="77777777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N/A</w:t>
            </w:r>
          </w:p>
          <w:p w:rsidR="00BF723E" w:rsidP="00A9096C" w:rsidRDefault="00BF723E" w14:paraId="62EBF3C5" wp14:textId="7777777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xmlns:wp14="http://schemas.microsoft.com/office/word/2010/wordml" w:rsidR="00BF723E" w:rsidTr="08D6BCAB" w14:paraId="36EAEBFF" wp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tcMar/>
          </w:tcPr>
          <w:p w:rsidR="00BF723E" w:rsidP="00A9096C" w:rsidRDefault="00BF723E" w14:paraId="6BD63753" wp14:textId="7777777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Resultados (Passou/Falhou//Incompleto)</w:t>
            </w:r>
          </w:p>
        </w:tc>
        <w:tc>
          <w:tcPr>
            <w:tcW w:w="974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tcMar/>
          </w:tcPr>
          <w:p w:rsidR="00BF723E" w:rsidP="00A9096C" w:rsidRDefault="00BF723E" w14:paraId="2BBB472F" wp14:textId="77777777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Todos os testes foram realizados com sucesso</w:t>
            </w:r>
          </w:p>
        </w:tc>
      </w:tr>
      <w:tr xmlns:wp14="http://schemas.microsoft.com/office/word/2010/wordml" w:rsidR="00BF723E" w:rsidTr="08D6BCAB" w14:paraId="7D077789" wp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top w:val="single" w:color="auto" w:sz="6"/>
              <w:left w:val="single" w:color="auto" w:sz="6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</w:tcPr>
          <w:p w:rsidR="00BF723E" w:rsidP="00A9096C" w:rsidRDefault="00BF723E" w14:paraId="6D98A12B" wp14:textId="77777777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color="auto" w:sz="6"/>
              <w:left w:val="single" w:color="auto" w:sz="4" w:space="0"/>
              <w:bottom w:val="single" w:color="auto" w:sz="4" w:space="0"/>
              <w:right w:val="single" w:color="auto" w:sz="6"/>
            </w:tcBorders>
            <w:shd w:val="clear" w:color="auto" w:fill="C0C0C0"/>
            <w:tcMar/>
          </w:tcPr>
          <w:p w:rsidR="00BF723E" w:rsidP="00A9096C" w:rsidRDefault="00BF723E" w14:paraId="57E99712" wp14:textId="77777777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PASSO DO TESTE</w:t>
            </w:r>
          </w:p>
        </w:tc>
        <w:tc>
          <w:tcPr>
            <w:tcW w:w="559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C0C0C0"/>
            <w:tcMar/>
          </w:tcPr>
          <w:p w:rsidR="00BF723E" w:rsidP="00A9096C" w:rsidRDefault="00BF723E" w14:paraId="43F852AA" wp14:textId="7777777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ESPERADOS DO TESTE</w:t>
            </w:r>
          </w:p>
        </w:tc>
        <w:tc>
          <w:tcPr>
            <w:tcW w:w="7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C0C0C0"/>
            <w:tcMar/>
          </w:tcPr>
          <w:p w:rsidR="00BF723E" w:rsidP="00A9096C" w:rsidRDefault="00BF723E" w14:paraId="6F8861C3" wp14:textId="7777777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  <w:r>
              <w:rPr>
                <w:rStyle w:val="Refdenotaderodap"/>
                <w:rFonts w:ascii="Times New Roman" w:hAnsi="Times New Roman"/>
                <w:sz w:val="22"/>
              </w:rPr>
              <w:footnoteReference w:id="3"/>
            </w:r>
          </w:p>
        </w:tc>
        <w:tc>
          <w:tcPr>
            <w:tcW w:w="7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C0C0C0"/>
            <w:tcMar/>
          </w:tcPr>
          <w:p w:rsidR="00BF723E" w:rsidP="00A9096C" w:rsidRDefault="00BF723E" w14:paraId="6BEC0FE4" wp14:textId="7777777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  <w:r>
              <w:rPr>
                <w:rStyle w:val="Refdenotaderodap"/>
                <w:rFonts w:ascii="Times New Roman" w:hAnsi="Times New Roman"/>
                <w:sz w:val="22"/>
              </w:rPr>
              <w:footnoteReference w:id="4"/>
            </w:r>
          </w:p>
        </w:tc>
      </w:tr>
      <w:tr xmlns:wp14="http://schemas.microsoft.com/office/word/2010/wordml" w:rsidR="00BF723E" w:rsidTr="08D6BCAB" w14:paraId="65EB4B6F" wp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color="auto" w:sz="4" w:space="0"/>
              <w:left w:val="single" w:color="auto" w:sz="6"/>
              <w:bottom w:val="single" w:color="auto" w:sz="6"/>
              <w:right w:val="single" w:color="auto" w:sz="4" w:space="0"/>
            </w:tcBorders>
            <w:tcMar/>
          </w:tcPr>
          <w:p w:rsidR="00BF723E" w:rsidP="00A9096C" w:rsidRDefault="00BF723E" w14:paraId="2946DB82" wp14:textId="7777777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6"/>
              <w:right w:val="single" w:color="auto" w:sz="6"/>
            </w:tcBorders>
            <w:tcMar/>
          </w:tcPr>
          <w:p w:rsidRPr="00854E58" w:rsidR="00BF723E" w:rsidP="00A9096C" w:rsidRDefault="002D47DB" w14:paraId="5E0E41FC" wp14:textId="77777777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IMC: 26,23</w:t>
            </w:r>
          </w:p>
        </w:tc>
        <w:tc>
          <w:tcPr>
            <w:tcW w:w="559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BF723E" w:rsidP="00A9096C" w:rsidRDefault="002D47DB" w14:paraId="5D60CE5E" wp14:textId="77777777">
            <w:pPr>
              <w:pStyle w:val="bp"/>
              <w:rPr>
                <w:sz w:val="24"/>
              </w:rPr>
            </w:pPr>
            <w:r>
              <w:rPr>
                <w:sz w:val="24"/>
              </w:rPr>
              <w:t>Levemente acima do peso</w:t>
            </w:r>
          </w:p>
        </w:tc>
        <w:tc>
          <w:tcPr>
            <w:tcW w:w="7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BF723E" w:rsidP="00A9096C" w:rsidRDefault="00BF723E" w14:paraId="7BA43DEA" wp14:textId="77777777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BF723E" w:rsidP="00A9096C" w:rsidRDefault="00BF723E" w14:paraId="5997CC1D" wp14:textId="77777777">
            <w:pPr>
              <w:pStyle w:val="RowHeadings"/>
              <w:spacing w:before="80" w:after="80"/>
            </w:pPr>
          </w:p>
        </w:tc>
      </w:tr>
      <w:tr xmlns:wp14="http://schemas.microsoft.com/office/word/2010/wordml" w:rsidR="00BF723E" w:rsidTr="08D6BCAB" w14:paraId="0EE9982F" wp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4" w:space="0"/>
            </w:tcBorders>
            <w:tcMar/>
          </w:tcPr>
          <w:p w:rsidR="00BF723E" w:rsidP="00A9096C" w:rsidRDefault="00BF723E" w14:paraId="110FFD37" wp14:textId="7777777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color="auto" w:sz="6"/>
              <w:left w:val="single" w:color="auto" w:sz="4" w:space="0"/>
              <w:bottom w:val="single" w:color="auto" w:sz="6"/>
              <w:right w:val="single" w:color="auto" w:sz="6"/>
            </w:tcBorders>
            <w:tcMar/>
          </w:tcPr>
          <w:p w:rsidR="00BF723E" w:rsidP="00A9096C" w:rsidRDefault="002D47DB" w14:paraId="287E321D" wp14:textId="7777777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IMC: 17,63</w:t>
            </w:r>
          </w:p>
        </w:tc>
        <w:tc>
          <w:tcPr>
            <w:tcW w:w="559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BF723E" w:rsidP="00A9096C" w:rsidRDefault="002D47DB" w14:paraId="6424D2F5" wp14:textId="77777777">
            <w:pPr>
              <w:pStyle w:val="bp"/>
              <w:rPr>
                <w:sz w:val="24"/>
              </w:rPr>
            </w:pPr>
            <w:r>
              <w:rPr>
                <w:sz w:val="24"/>
              </w:rPr>
              <w:t>Abaixo do peso</w:t>
            </w:r>
          </w:p>
        </w:tc>
        <w:tc>
          <w:tcPr>
            <w:tcW w:w="7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BF723E" w:rsidP="00A9096C" w:rsidRDefault="00BF723E" w14:paraId="61FBD35E" wp14:textId="77777777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BF723E" w:rsidP="00A9096C" w:rsidRDefault="00BF723E" w14:paraId="6B699379" wp14:textId="77777777">
            <w:pPr>
              <w:pStyle w:val="RowHeadings"/>
              <w:spacing w:before="80" w:after="80"/>
            </w:pPr>
          </w:p>
        </w:tc>
      </w:tr>
      <w:tr xmlns:wp14="http://schemas.microsoft.com/office/word/2010/wordml" w:rsidR="00BF723E" w:rsidTr="08D6BCAB" w14:paraId="5FF111A0" wp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4" w:space="0"/>
            </w:tcBorders>
            <w:tcMar/>
          </w:tcPr>
          <w:p w:rsidR="00BF723E" w:rsidP="00A9096C" w:rsidRDefault="00BF723E" w14:paraId="3FE9F23F" wp14:textId="7777777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color="auto" w:sz="6"/>
              <w:left w:val="single" w:color="auto" w:sz="4" w:space="0"/>
              <w:bottom w:val="single" w:color="auto" w:sz="6"/>
              <w:right w:val="single" w:color="auto" w:sz="6"/>
            </w:tcBorders>
            <w:tcMar/>
          </w:tcPr>
          <w:p w:rsidR="00BF723E" w:rsidP="00A9096C" w:rsidRDefault="002D47DB" w14:paraId="1CE56FCF" wp14:textId="7777777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IMC: 34,67</w:t>
            </w:r>
          </w:p>
        </w:tc>
        <w:tc>
          <w:tcPr>
            <w:tcW w:w="559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BF723E" w:rsidP="00A9096C" w:rsidRDefault="002D47DB" w14:paraId="0DC8CCDD" wp14:textId="77777777">
            <w:pPr>
              <w:pStyle w:val="bp"/>
              <w:rPr>
                <w:sz w:val="24"/>
              </w:rPr>
            </w:pPr>
            <w:r>
              <w:rPr>
                <w:sz w:val="24"/>
              </w:rPr>
              <w:t>Obesidade grau I</w:t>
            </w:r>
          </w:p>
        </w:tc>
        <w:tc>
          <w:tcPr>
            <w:tcW w:w="7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BF723E" w:rsidP="00A9096C" w:rsidRDefault="00BF723E" w14:paraId="79186DCF" wp14:textId="77777777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BF723E" w:rsidP="00A9096C" w:rsidRDefault="00BF723E" w14:paraId="1F72F646" wp14:textId="77777777">
            <w:pPr>
              <w:pStyle w:val="RowHeadings"/>
              <w:spacing w:before="80" w:after="80"/>
            </w:pPr>
          </w:p>
        </w:tc>
      </w:tr>
      <w:tr xmlns:wp14="http://schemas.microsoft.com/office/word/2010/wordml" w:rsidR="00BF723E" w:rsidTr="08D6BCAB" w14:paraId="71A775E5" wp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4" w:space="0"/>
            </w:tcBorders>
            <w:tcMar/>
          </w:tcPr>
          <w:p w:rsidR="00BF723E" w:rsidP="00A9096C" w:rsidRDefault="00BF723E" w14:paraId="08CE6F91" wp14:textId="7777777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color="auto" w:sz="6"/>
              <w:left w:val="single" w:color="auto" w:sz="4" w:space="0"/>
              <w:bottom w:val="single" w:color="auto" w:sz="6"/>
              <w:right w:val="single" w:color="auto" w:sz="6"/>
            </w:tcBorders>
            <w:tcMar/>
          </w:tcPr>
          <w:p w:rsidR="00BF723E" w:rsidP="00A9096C" w:rsidRDefault="002D47DB" w14:paraId="640CF15E" wp14:textId="7777777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IMC: 21,51</w:t>
            </w:r>
          </w:p>
        </w:tc>
        <w:tc>
          <w:tcPr>
            <w:tcW w:w="559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BF723E" w:rsidP="00A9096C" w:rsidRDefault="002D47DB" w14:paraId="0EA457E1" wp14:textId="77777777">
            <w:pPr>
              <w:pStyle w:val="bp"/>
              <w:rPr>
                <w:sz w:val="24"/>
              </w:rPr>
            </w:pPr>
            <w:r>
              <w:rPr>
                <w:sz w:val="24"/>
              </w:rPr>
              <w:t>Peso ideal</w:t>
            </w:r>
          </w:p>
        </w:tc>
        <w:tc>
          <w:tcPr>
            <w:tcW w:w="7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BF723E" w:rsidP="00A9096C" w:rsidRDefault="00BF723E" w14:paraId="2476C52A" wp14:textId="77777777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BF723E" w:rsidP="00A9096C" w:rsidRDefault="00BF723E" w14:paraId="61CDCEAD" wp14:textId="77777777">
            <w:pPr>
              <w:pStyle w:val="RowHeadings"/>
              <w:spacing w:before="80" w:after="80"/>
            </w:pPr>
          </w:p>
        </w:tc>
      </w:tr>
    </w:tbl>
    <w:p xmlns:wp14="http://schemas.microsoft.com/office/word/2010/wordml" w:rsidR="0004651B" w:rsidP="00374830" w:rsidRDefault="0004651B" w14:paraId="6BB9E253" wp14:textId="77777777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A849F6" w:rsidRDefault="00A849F6" w14:paraId="52E56223" wp14:textId="77777777">
      <w:r>
        <w:separator/>
      </w:r>
    </w:p>
  </w:endnote>
  <w:endnote w:type="continuationSeparator" w:id="0">
    <w:p xmlns:wp14="http://schemas.microsoft.com/office/word/2010/wordml" w:rsidR="00A849F6" w:rsidRDefault="00A849F6" w14:paraId="07547A0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8D2261" w:rsidRDefault="008D2261" w14:paraId="53928121" wp14:textId="77777777">
    <w:pPr>
      <w:pStyle w:val="Rodap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xmlns:wp14="http://schemas.microsoft.com/office/word/2010/wordml" w:rsidR="008D2261" w:rsidRDefault="008D2261" w14:paraId="6DFB9E20" wp14:textId="77777777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8D2261" w:rsidP="00851A43" w:rsidRDefault="008D2261" w14:paraId="74105A5F" wp14:textId="77777777">
    <w:pPr>
      <w:pStyle w:val="Rodap"/>
      <w:framePr w:w="790" w:wrap="around" w:hAnchor="page" w:vAnchor="text" w:x="13582" w:y="-2"/>
      <w:pBdr>
        <w:top w:val="none" w:color="auto" w:sz="0" w:space="0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D1A0A">
      <w:rPr>
        <w:rStyle w:val="Nmerodepgina"/>
        <w:noProof/>
      </w:rPr>
      <w:t>2</w:t>
    </w:r>
    <w:r>
      <w:rPr>
        <w:rStyle w:val="Nmerodepgina"/>
      </w:rPr>
      <w:fldChar w:fldCharType="end"/>
    </w:r>
    <w:r w:rsidR="00851A43">
      <w:rPr>
        <w:rStyle w:val="Nmerodepgina"/>
      </w:rPr>
      <w:t xml:space="preserve"> de</w:t>
    </w:r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AD1A0A">
      <w:rPr>
        <w:rStyle w:val="Nmerodepgina"/>
        <w:noProof/>
      </w:rPr>
      <w:t>3</w:t>
    </w:r>
    <w:r>
      <w:rPr>
        <w:rStyle w:val="Nmerodepgina"/>
      </w:rPr>
      <w:fldChar w:fldCharType="end"/>
    </w:r>
  </w:p>
  <w:p xmlns:wp14="http://schemas.microsoft.com/office/word/2010/wordml" w:rsidR="008D2261" w:rsidRDefault="008D2261" w14:paraId="6537F28F" wp14:textId="77777777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A849F6" w:rsidRDefault="00A849F6" w14:paraId="5043CB0F" wp14:textId="77777777">
      <w:r>
        <w:separator/>
      </w:r>
    </w:p>
  </w:footnote>
  <w:footnote w:type="continuationSeparator" w:id="0">
    <w:p xmlns:wp14="http://schemas.microsoft.com/office/word/2010/wordml" w:rsidR="00A849F6" w:rsidRDefault="00A849F6" w14:paraId="07459315" wp14:textId="77777777">
      <w:r>
        <w:continuationSeparator/>
      </w:r>
    </w:p>
  </w:footnote>
  <w:footnote w:id="1">
    <w:p xmlns:wp14="http://schemas.microsoft.com/office/word/2010/wordml" w:rsidRPr="00D73849" w:rsidR="00D73849" w:rsidRDefault="00D73849" w14:paraId="22DC154A" wp14:textId="77777777">
      <w:pPr>
        <w:pStyle w:val="Textodenotaderodap"/>
      </w:pPr>
      <w:r>
        <w:rPr>
          <w:rStyle w:val="Refdenotaderodap"/>
        </w:rPr>
        <w:footnoteRef/>
      </w:r>
      <w:r>
        <w:t xml:space="preserve"> Passou</w:t>
      </w:r>
    </w:p>
  </w:footnote>
  <w:footnote w:id="2">
    <w:p xmlns:wp14="http://schemas.microsoft.com/office/word/2010/wordml" w:rsidRPr="00D73849" w:rsidR="00D73849" w:rsidRDefault="00D73849" w14:paraId="607B9A5B" wp14:textId="77777777">
      <w:pPr>
        <w:pStyle w:val="Textodenotaderodap"/>
      </w:pPr>
      <w:r>
        <w:rPr>
          <w:rStyle w:val="Refdenotaderodap"/>
        </w:rPr>
        <w:footnoteRef/>
      </w:r>
      <w:r>
        <w:t xml:space="preserve"> Falhou</w:t>
      </w:r>
    </w:p>
  </w:footnote>
  <w:footnote w:id="3">
    <w:p xmlns:wp14="http://schemas.microsoft.com/office/word/2010/wordml" w:rsidRPr="00D73849" w:rsidR="00BF723E" w:rsidP="00BF723E" w:rsidRDefault="00BF723E" w14:paraId="0001F307" wp14:textId="77777777">
      <w:pPr>
        <w:pStyle w:val="Textodenotaderodap"/>
      </w:pPr>
      <w:r>
        <w:rPr>
          <w:rStyle w:val="Refdenotaderodap"/>
        </w:rPr>
        <w:footnoteRef/>
      </w:r>
      <w:r>
        <w:t xml:space="preserve"> Passou</w:t>
      </w:r>
    </w:p>
  </w:footnote>
  <w:footnote w:id="4">
    <w:p xmlns:wp14="http://schemas.microsoft.com/office/word/2010/wordml" w:rsidRPr="00D73849" w:rsidR="00BF723E" w:rsidP="00BF723E" w:rsidRDefault="00BF723E" w14:paraId="6824F51C" wp14:textId="77777777">
      <w:pPr>
        <w:pStyle w:val="Textodenotaderodap"/>
      </w:pPr>
      <w:r>
        <w:rPr>
          <w:rStyle w:val="Refdenotaderodap"/>
        </w:rPr>
        <w:footnoteRef/>
      </w:r>
      <w:r>
        <w:t xml:space="preserve"> Falhou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xmlns:wp14="http://schemas.microsoft.com/office/word/2010/wordml" w:rsidR="00A37650" w14:paraId="0EE67876" wp14:textId="77777777">
      <w:tc>
        <w:tcPr>
          <w:tcW w:w="6379" w:type="dxa"/>
        </w:tcPr>
        <w:p w:rsidRPr="00FA4558" w:rsidR="00A37650" w:rsidP="00856577" w:rsidRDefault="00A37650" w14:paraId="0F1DFA80" wp14:textId="77777777">
          <w:r>
            <w:rPr>
              <w:b/>
            </w:rPr>
            <w:fldChar w:fldCharType="begin"/>
          </w:r>
          <w:r w:rsidRPr="00FA4558"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Pr="00FA4558" w:rsidR="00FA4558">
            <w:t xml:space="preserve">  Relatório de </w:t>
          </w:r>
          <w:r w:rsidR="00856577">
            <w:t>Testes – Calculadora de IMC</w:t>
          </w:r>
        </w:p>
      </w:tc>
      <w:tc>
        <w:tcPr>
          <w:tcW w:w="3179" w:type="dxa"/>
        </w:tcPr>
        <w:p w:rsidR="00A37650" w:rsidP="00856577" w:rsidRDefault="00A37650" w14:paraId="3AC80387" wp14:textId="77777777">
          <w:pPr>
            <w:tabs>
              <w:tab w:val="left" w:pos="1135"/>
            </w:tabs>
            <w:spacing w:before="40"/>
            <w:ind w:right="68"/>
          </w:pPr>
          <w:r w:rsidRPr="00FA4558">
            <w:t xml:space="preserve"> </w:t>
          </w:r>
          <w:r w:rsidR="00FA4558">
            <w:t xml:space="preserve">Data: </w:t>
          </w:r>
          <w:r w:rsidR="00856577">
            <w:t>06/03/2022</w:t>
          </w:r>
        </w:p>
      </w:tc>
    </w:tr>
  </w:tbl>
  <w:p xmlns:wp14="http://schemas.microsoft.com/office/word/2010/wordml" w:rsidR="008D2261" w:rsidRDefault="008D2261" w14:paraId="23DE523C" wp14:textId="77777777">
    <w:pPr>
      <w:pStyle w:val="Cabealho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hint="default" w:ascii="Symbol" w:hAnsi="Symbol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hint="default" w:ascii="Symbol" w:hAnsi="Symbol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558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82C84"/>
    <w:rsid w:val="00291668"/>
    <w:rsid w:val="002A7E47"/>
    <w:rsid w:val="002C1B7F"/>
    <w:rsid w:val="002D07CF"/>
    <w:rsid w:val="002D1D0A"/>
    <w:rsid w:val="002D47DB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15798"/>
    <w:rsid w:val="00821B7F"/>
    <w:rsid w:val="00830BD8"/>
    <w:rsid w:val="00851A43"/>
    <w:rsid w:val="00854E58"/>
    <w:rsid w:val="00856577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1DCE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49F6"/>
    <w:rsid w:val="00A857E6"/>
    <w:rsid w:val="00AB1975"/>
    <w:rsid w:val="00AB1A12"/>
    <w:rsid w:val="00AC35E1"/>
    <w:rsid w:val="00AD1A0A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BF723E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3849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A4558"/>
    <w:rsid w:val="00FC1914"/>
    <w:rsid w:val="00FC58BC"/>
    <w:rsid w:val="00FE7760"/>
    <w:rsid w:val="08D6B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17F95053"/>
  <w15:chartTrackingRefBased/>
  <w15:docId w15:val="{D3276BB3-67E8-453C-8042-D4AFDF4FBE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F723E"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color="auto" w:sz="6" w:space="1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styleId="bp" w:customStyle="1">
    <w:name w:val="bp"/>
    <w:basedOn w:val="Normal"/>
    <w:pPr>
      <w:spacing w:before="80" w:after="80"/>
    </w:pPr>
  </w:style>
  <w:style w:type="paragraph" w:styleId="bu0" w:customStyle="1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styleId="mess" w:customStyle="1">
    <w:name w:val="mess"/>
    <w:basedOn w:val="bp"/>
    <w:pPr>
      <w:ind w:left="342"/>
    </w:pPr>
    <w:rPr>
      <w:i/>
    </w:rPr>
  </w:style>
  <w:style w:type="paragraph" w:styleId="proc" w:customStyle="1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styleId="head" w:customStyle="1">
    <w:name w:val="head"/>
    <w:basedOn w:val="Normal"/>
    <w:pPr>
      <w:spacing w:before="120" w:after="120"/>
    </w:pPr>
    <w:rPr>
      <w:b/>
    </w:rPr>
  </w:style>
  <w:style w:type="paragraph" w:styleId="RowHeadings" w:customStyle="1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styleId="tablefield" w:customStyle="1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styleId="bu" w:customStyle="1">
    <w:name w:val="bu'"/>
    <w:basedOn w:val="proc"/>
    <w:pPr>
      <w:numPr>
        <w:numId w:val="1"/>
      </w:numPr>
    </w:pPr>
  </w:style>
  <w:style w:type="paragraph" w:styleId="note" w:customStyle="1">
    <w:name w:val="note"/>
    <w:basedOn w:val="bp"/>
    <w:pPr>
      <w:ind w:left="882" w:hanging="882"/>
    </w:pPr>
  </w:style>
  <w:style w:type="paragraph" w:styleId="Indednt" w:customStyle="1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styleId="Indent" w:customStyle="1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styleId="d1" w:customStyle="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errormessage" w:customStyle="1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Textodenotaderodap">
    <w:name w:val="footnote text"/>
    <w:basedOn w:val="Normal"/>
    <w:link w:val="TextodenotaderodapChar"/>
    <w:rsid w:val="00D73849"/>
    <w:rPr>
      <w:sz w:val="20"/>
    </w:rPr>
  </w:style>
  <w:style w:type="character" w:styleId="TextodenotaderodapChar" w:customStyle="1">
    <w:name w:val="Texto de nota de rodapé Char"/>
    <w:basedOn w:val="Fontepargpadro"/>
    <w:link w:val="Textodenotaderodap"/>
    <w:rsid w:val="00D73849"/>
    <w:rPr>
      <w:lang w:val="en-US" w:eastAsia="en-US"/>
    </w:rPr>
  </w:style>
  <w:style w:type="character" w:styleId="Refdenotaderodap">
    <w:name w:val="footnote reference"/>
    <w:basedOn w:val="Fontepargpadro"/>
    <w:rsid w:val="00D73849"/>
    <w:rPr>
      <w:vertAlign w:val="superscript"/>
    </w:rPr>
  </w:style>
  <w:style w:type="paragraph" w:styleId="Ttulo">
    <w:name w:val="Title"/>
    <w:basedOn w:val="Normal"/>
    <w:next w:val="Normal"/>
    <w:link w:val="TtuloChar"/>
    <w:qFormat/>
    <w:rsid w:val="002D47DB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rsid w:val="002D47DB"/>
    <w:rPr>
      <w:rFonts w:asciiTheme="majorHAnsi" w:hAnsiTheme="majorHAnsi" w:eastAsiaTheme="majorEastAsia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ovana\Downloads\test_script_tpl%20(1)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F0610-B0A7-4BA7-84E2-188EAD26EE7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test_script_tpl (1).dot</ap:Template>
  <ap:Application>Microsoft Word for the web</ap:Application>
  <ap:DocSecurity>0</ap:DocSecurity>
  <ap:ScaleCrop>false</ap:ScaleCrop>
  <ap:Company>Number Six Software,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 Script</dc:title>
  <dc:subject/>
  <dc:creator>Giovana</dc:creator>
  <keywords/>
  <dc:description/>
  <lastModifiedBy>Emmanuel Torres</lastModifiedBy>
  <revision>9</revision>
  <lastPrinted>2003-10-06T11:49:00.0000000Z</lastPrinted>
  <dcterms:created xsi:type="dcterms:W3CDTF">2017-10-23T18:39:00.0000000Z</dcterms:created>
  <dcterms:modified xsi:type="dcterms:W3CDTF">2022-03-22T22:53:24.5781757Z</dcterms:modified>
</coreProperties>
</file>