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40D7E" w:rsidP="19F827C6" w:rsidRDefault="00340D7E" w14:paraId="3DEEC669" wp14:textId="3A156BFF">
      <w:pPr>
        <w:pStyle w:val="Ttulo"/>
        <w:jc w:val="center"/>
        <w:rPr>
          <w:rFonts w:ascii="Times New Roman" w:hAnsi="Times New Roman" w:cs="Times New Roman"/>
          <w:sz w:val="48"/>
          <w:szCs w:val="48"/>
        </w:rPr>
      </w:pPr>
      <w:r w:rsidRPr="19F827C6" w:rsidR="19F827C6">
        <w:rPr>
          <w:rFonts w:ascii="Times New Roman" w:hAnsi="Times New Roman" w:cs="Times New Roman"/>
          <w:sz w:val="48"/>
          <w:szCs w:val="48"/>
        </w:rPr>
        <w:t xml:space="preserve">Relatório dos Testes de Integração da API </w:t>
      </w:r>
    </w:p>
    <w:p xmlns:wp14="http://schemas.microsoft.com/office/word/2010/wordml" w:rsidR="00340D7E" w:rsidP="00340D7E" w:rsidRDefault="00340D7E" w14:paraId="3656B9AB" wp14:textId="77777777">
      <w:pPr>
        <w:pStyle w:val="Ttul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340D7E" w:rsidP="00340D7E" w:rsidRDefault="00340D7E" w14:paraId="45FB0818" wp14:textId="77777777">
      <w:pPr>
        <w:pStyle w:val="Ttul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D47DB" w:rsidR="00340D7E" w:rsidP="19F827C6" w:rsidRDefault="00340D7E" w14:paraId="174D8523" wp14:textId="0FAB1A69">
      <w:pPr>
        <w:pStyle w:val="Ttulo"/>
        <w:jc w:val="center"/>
        <w:rPr>
          <w:rFonts w:ascii="Times New Roman" w:hAnsi="Times New Roman" w:cs="Times New Roman"/>
        </w:rPr>
      </w:pPr>
      <w:r w:rsidRPr="19F827C6" w:rsidR="19F827C6">
        <w:rPr>
          <w:rFonts w:ascii="Times New Roman" w:hAnsi="Times New Roman" w:cs="Times New Roman"/>
          <w:sz w:val="24"/>
          <w:szCs w:val="24"/>
        </w:rPr>
        <w:t xml:space="preserve">Responsável :Emmanuel Rodrigues Torres - </w:t>
      </w:r>
      <w:proofErr w:type="spellStart"/>
      <w:r w:rsidRPr="19F827C6" w:rsidR="19F827C6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br w:type="page"/>
      </w:r>
    </w:p>
    <w:p xmlns:wp14="http://schemas.microsoft.com/office/word/2010/wordml" w:rsidR="00340D7E" w:rsidRDefault="00340D7E" w14:paraId="049F31CB" wp14:textId="77777777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xmlns:wp14="http://schemas.microsoft.com/office/word/2010/wordml" w:rsidRPr="00FA4558" w:rsidR="00E303EF" w:rsidTr="19F827C6" w14:paraId="5986C438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FA4558" w14:paraId="181CFCFB" wp14:textId="77777777">
            <w:pPr>
              <w:pStyle w:val="bp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RDefault="00881B74" w14:paraId="20A0E081" wp14:textId="7777777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Teste de Validação de </w:t>
            </w:r>
            <w:proofErr w:type="spellStart"/>
            <w:r>
              <w:rPr>
                <w:color w:val="0000FF"/>
                <w:sz w:val="24"/>
                <w:szCs w:val="24"/>
              </w:rPr>
              <w:t>Login</w:t>
            </w:r>
            <w:proofErr w:type="spellEnd"/>
          </w:p>
        </w:tc>
      </w:tr>
      <w:tr xmlns:wp14="http://schemas.microsoft.com/office/word/2010/wordml" w:rsidRPr="00FA4558" w:rsidR="00E303EF" w:rsidTr="19F827C6" w14:paraId="0F88F4A3" wp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P="00D24817" w:rsidRDefault="00FA4558" w14:paraId="274BC6B7" wp14:textId="7777777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P="19F827C6" w:rsidRDefault="00881B74" w14:paraId="5BB71402" wp14:textId="03533264">
            <w:pPr>
              <w:pStyle w:val="bp"/>
              <w:ind w:left="-48" w:firstLine="0"/>
              <w:rPr>
                <w:color w:val="0000FF"/>
                <w:sz w:val="24"/>
                <w:szCs w:val="24"/>
              </w:rPr>
            </w:pPr>
            <w:r w:rsidRPr="19F827C6" w:rsidR="19F827C6">
              <w:rPr>
                <w:color w:val="0000FF"/>
                <w:sz w:val="24"/>
                <w:szCs w:val="24"/>
              </w:rPr>
              <w:t>Teste realizado para verificar a capacidade do sistema de coletar informações de login, comparar com dados presentes no banco de dados e gerar token de autenticação.</w:t>
            </w:r>
          </w:p>
        </w:tc>
      </w:tr>
      <w:tr xmlns:wp14="http://schemas.microsoft.com/office/word/2010/wordml" w:rsidRPr="00FA4558" w:rsidR="00E303EF" w:rsidTr="19F827C6" w14:paraId="57D2A233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FA4558" w14:paraId="23E97ED3" wp14:textId="77777777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E303EF" w:rsidP="00BE784F" w:rsidRDefault="00484DF4" w14:paraId="3A8F62C2" wp14:textId="7777777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Fornecer dados nos campos </w:t>
            </w:r>
            <w:proofErr w:type="spellStart"/>
            <w:r>
              <w:rPr>
                <w:color w:val="0000FF"/>
                <w:sz w:val="24"/>
                <w:szCs w:val="24"/>
              </w:rPr>
              <w:t>email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e senha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815798" w:rsidR="00E303EF" w:rsidTr="19F827C6" w14:paraId="6742900E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E303EF" w14:paraId="48476D02" wp14:textId="77777777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815798" w:rsidR="00E303EF" w:rsidRDefault="00484DF4" w14:paraId="4443849A" wp14:textId="7777777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Observar possíveis mensagens de erro</w:t>
            </w:r>
            <w:r w:rsidR="00340D7E">
              <w:rPr>
                <w:color w:val="0000FF"/>
                <w:sz w:val="24"/>
                <w:szCs w:val="24"/>
              </w:rPr>
              <w:t>.</w:t>
            </w:r>
          </w:p>
        </w:tc>
      </w:tr>
      <w:tr xmlns:wp14="http://schemas.microsoft.com/office/word/2010/wordml" w:rsidR="00E303EF" w:rsidTr="19F827C6" w14:paraId="3C76FDB8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E303EF" w:rsidRDefault="00815798" w14:paraId="43005ACB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="00E303EF" w:rsidRDefault="00E303EF" w14:paraId="53128261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484DF4" w14:paraId="629D792A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E303EF" w:rsidRDefault="00E303EF" w14:paraId="62486C05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xmlns:wp14="http://schemas.microsoft.com/office/word/2010/wordml" w:rsidR="00536681" w:rsidTr="19F827C6" w14:paraId="0BC4E23D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/>
          </w:tcPr>
          <w:p w:rsidR="00536681" w:rsidRDefault="00536681" w14:paraId="4E1EC7F6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</w:t>
            </w:r>
            <w:r w:rsidR="00911DCE">
              <w:rPr>
                <w:b/>
              </w:rPr>
              <w:t>ados</w:t>
            </w:r>
            <w:r>
              <w:rPr>
                <w:b/>
              </w:rPr>
              <w:t xml:space="preserve"> (</w:t>
            </w:r>
            <w:r w:rsidR="00911DCE">
              <w:rPr>
                <w:b/>
              </w:rPr>
              <w:t>Passou/Falhou//Incompleto</w:t>
            </w:r>
            <w:r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/>
          </w:tcPr>
          <w:p w:rsidR="00536681" w:rsidRDefault="00484DF4" w14:paraId="6C2FC494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xmlns:wp14="http://schemas.microsoft.com/office/word/2010/wordml" w:rsidR="00DF1585" w:rsidTr="19F827C6" w14:paraId="62E273EF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F1585" w:rsidP="00DF1585" w:rsidRDefault="00DF1585" w14:paraId="4101652C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4" w:space="0"/>
              <w:right w:val="single" w:color="auto" w:sz="6"/>
            </w:tcBorders>
            <w:shd w:val="clear" w:color="auto" w:fill="C0C0C0"/>
            <w:tcMar/>
          </w:tcPr>
          <w:p w:rsidR="00DF1585" w:rsidP="00DF1585" w:rsidRDefault="00D73849" w14:paraId="21C09D02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P="00D73849" w:rsidRDefault="00D73849" w14:paraId="27958678" wp14:textId="7777777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RDefault="00DF1585" w14:paraId="79E7D876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1"/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DF1585" w:rsidRDefault="00DF1585" w14:paraId="632692EA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 w:rsidR="00D73849">
              <w:rPr>
                <w:rStyle w:val="Refdenotaderodap"/>
                <w:rFonts w:ascii="Times New Roman" w:hAnsi="Times New Roman"/>
                <w:sz w:val="22"/>
              </w:rPr>
              <w:footnoteReference w:id="2"/>
            </w:r>
          </w:p>
        </w:tc>
      </w:tr>
      <w:tr xmlns:wp14="http://schemas.microsoft.com/office/word/2010/wordml" w:rsidR="00DF1585" w:rsidTr="19F827C6" w14:paraId="02BF6088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4" w:space="0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4B99056E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Pr="00854E58" w:rsidR="00DF1585" w:rsidP="19F827C6" w:rsidRDefault="00484DF4" w14:paraId="7CA43500" wp14:textId="6928D410">
            <w:pPr>
              <w:pStyle w:val="proc"/>
              <w:numPr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19F827C6" w:rsidR="19F827C6">
              <w:rPr>
                <w:sz w:val="24"/>
                <w:szCs w:val="24"/>
              </w:rPr>
              <w:t>E-mail e senha referente ao registro do banco de dados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411D5523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Autenticação efetuada com sucesso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28C9ECA3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RDefault="00DF1585" w14:paraId="1299C43A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DF1585" w:rsidTr="19F827C6" w14:paraId="547C80F8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4DDBEF00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DF1585" w:rsidP="00362280" w:rsidRDefault="00484DF4" w14:paraId="0DF91023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E-mail incorreto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068F24FA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 de autenticação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05E66662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RDefault="00DF1585" w14:paraId="3461D779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DF1585" w:rsidTr="19F827C6" w14:paraId="22AE81F6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DF1585" w:rsidP="00B71A35" w:rsidRDefault="00DF1585" w14:paraId="3CF2D8B6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DF1585" w:rsidP="00362280" w:rsidRDefault="00484DF4" w14:paraId="475BEC39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Senha incorreta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5E7358FA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 de autenticação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93488F" w:rsidRDefault="00484DF4" w14:paraId="43297084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DF1585" w:rsidP="00E965BA" w:rsidRDefault="00DF1585" w14:paraId="0FB78278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484DF4" w:rsidTr="19F827C6" w14:paraId="7C3D635E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484DF4" w:rsidP="00B71A35" w:rsidRDefault="00484DF4" w14:paraId="1FC39945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484DF4" w:rsidP="00362280" w:rsidRDefault="00484DF4" w14:paraId="40A4FDFA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Mudança de um dos parâmetros esperados do </w:t>
            </w:r>
            <w:proofErr w:type="spellStart"/>
            <w:r>
              <w:rPr>
                <w:sz w:val="24"/>
              </w:rPr>
              <w:t>token</w:t>
            </w:r>
            <w:proofErr w:type="spellEnd"/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93488F" w:rsidRDefault="00484DF4" w14:paraId="602C63A8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 de autenticação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93488F" w:rsidRDefault="00484DF4" w14:paraId="43BF0DDE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E965BA" w:rsidRDefault="00484DF4" w14:paraId="0562CB0E" wp14:textId="77777777">
            <w:pPr>
              <w:pStyle w:val="RowHeadings"/>
              <w:spacing w:before="80" w:after="80"/>
            </w:pPr>
          </w:p>
        </w:tc>
      </w:tr>
    </w:tbl>
    <w:p xmlns:wp14="http://schemas.microsoft.com/office/word/2010/wordml" w:rsidR="00A37650" w:rsidP="00780A9A" w:rsidRDefault="00A37650" w14:paraId="34CE0A41" wp14:textId="77777777">
      <w:pPr>
        <w:pStyle w:val="bp"/>
        <w:spacing w:before="0" w:after="0"/>
        <w:sectPr w:rsidR="00A37650" w:rsidSect="00340D7E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  <w:titlePg/>
          <w:docGrid w:linePitch="299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xmlns:wp14="http://schemas.microsoft.com/office/word/2010/wordml" w:rsidRPr="00FA4558" w:rsidR="00484DF4" w:rsidTr="19F827C6" w14:paraId="2642EA21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484DF4" w:rsidP="006F3797" w:rsidRDefault="00484DF4" w14:paraId="384E8ADD" wp14:textId="7777777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484DF4" w:rsidP="006F3797" w:rsidRDefault="00484DF4" w14:paraId="6FE30643" wp14:textId="7777777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Teste de </w:t>
            </w:r>
            <w:r>
              <w:rPr>
                <w:color w:val="0000FF"/>
                <w:sz w:val="24"/>
                <w:szCs w:val="24"/>
              </w:rPr>
              <w:t>Duração</w:t>
            </w:r>
          </w:p>
        </w:tc>
      </w:tr>
      <w:tr xmlns:wp14="http://schemas.microsoft.com/office/word/2010/wordml" w:rsidRPr="00FA4558" w:rsidR="00484DF4" w:rsidTr="19F827C6" w14:paraId="4BAC70E4" wp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484DF4" w:rsidP="006F3797" w:rsidRDefault="00484DF4" w14:paraId="2D1CC511" wp14:textId="77777777">
            <w:pPr>
              <w:pStyle w:val="bp"/>
              <w:rPr>
                <w:b/>
              </w:rPr>
            </w:pPr>
            <w:r>
              <w:rPr>
                <w:b/>
              </w:rPr>
              <w:t>Descrição do Teste</w:t>
            </w:r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484DF4" w:rsidP="19F827C6" w:rsidRDefault="00484DF4" w14:paraId="7DB38F88" wp14:textId="77777777">
            <w:pPr>
              <w:pStyle w:val="bp"/>
              <w:ind w:left="-48" w:firstLine="0"/>
              <w:rPr>
                <w:color w:val="0000FF"/>
                <w:sz w:val="24"/>
                <w:szCs w:val="24"/>
              </w:rPr>
            </w:pPr>
            <w:r w:rsidRPr="19F827C6" w:rsidR="19F827C6">
              <w:rPr>
                <w:color w:val="0000FF"/>
                <w:sz w:val="24"/>
                <w:szCs w:val="24"/>
              </w:rPr>
              <w:t>Teste realizado para verifi</w:t>
            </w:r>
            <w:r w:rsidRPr="19F827C6" w:rsidR="19F827C6">
              <w:rPr>
                <w:color w:val="0000FF"/>
                <w:sz w:val="24"/>
                <w:szCs w:val="24"/>
              </w:rPr>
              <w:t xml:space="preserve">car quanto tempo o método de </w:t>
            </w:r>
            <w:r w:rsidRPr="19F827C6" w:rsidR="19F827C6">
              <w:rPr>
                <w:color w:val="0000FF"/>
                <w:sz w:val="24"/>
                <w:szCs w:val="24"/>
              </w:rPr>
              <w:t>Login</w:t>
            </w:r>
            <w:r w:rsidRPr="19F827C6" w:rsidR="19F827C6">
              <w:rPr>
                <w:color w:val="0000FF"/>
                <w:sz w:val="24"/>
                <w:szCs w:val="24"/>
              </w:rPr>
              <w:t xml:space="preserve"> leva para retornar os resultados esperados.</w:t>
            </w:r>
          </w:p>
        </w:tc>
      </w:tr>
      <w:tr xmlns:wp14="http://schemas.microsoft.com/office/word/2010/wordml" w:rsidRPr="00FA4558" w:rsidR="00484DF4" w:rsidTr="19F827C6" w14:paraId="644E765B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484DF4" w:rsidP="006F3797" w:rsidRDefault="00484DF4" w14:paraId="4292ECE5" wp14:textId="77777777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A4558" w:rsidR="00484DF4" w:rsidP="006F3797" w:rsidRDefault="00484DF4" w14:paraId="363615E1" wp14:textId="7777777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Fornecer dados nos campos </w:t>
            </w:r>
            <w:proofErr w:type="spellStart"/>
            <w:r>
              <w:rPr>
                <w:color w:val="0000FF"/>
                <w:sz w:val="24"/>
                <w:szCs w:val="24"/>
              </w:rPr>
              <w:t>email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e senha</w:t>
            </w:r>
          </w:p>
        </w:tc>
      </w:tr>
      <w:tr xmlns:wp14="http://schemas.microsoft.com/office/word/2010/wordml" w:rsidRPr="00815798" w:rsidR="00484DF4" w:rsidTr="19F827C6" w14:paraId="265D3FD0" wp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484DF4" w:rsidP="006F3797" w:rsidRDefault="00484DF4" w14:paraId="0EF7995D" wp14:textId="77777777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815798" w:rsidR="00484DF4" w:rsidP="006F3797" w:rsidRDefault="00484DF4" w14:paraId="2C870DFE" wp14:textId="7777777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Observar possíveis mensagens de erro</w:t>
            </w:r>
          </w:p>
        </w:tc>
      </w:tr>
      <w:tr xmlns:wp14="http://schemas.microsoft.com/office/word/2010/wordml" w:rsidR="00484DF4" w:rsidTr="19F827C6" w14:paraId="7860B96D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/>
          </w:tcPr>
          <w:p w:rsidR="00484DF4" w:rsidP="006F3797" w:rsidRDefault="00484DF4" w14:paraId="30C97059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="00484DF4" w:rsidP="006F3797" w:rsidRDefault="00484DF4" w14:paraId="62EBF3C5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84DF4" w:rsidP="006F3797" w:rsidRDefault="00484DF4" w14:paraId="34824FA9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N/A</w:t>
            </w:r>
          </w:p>
          <w:p w:rsidR="00484DF4" w:rsidP="006F3797" w:rsidRDefault="00484DF4" w14:paraId="6D98A12B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xmlns:wp14="http://schemas.microsoft.com/office/word/2010/wordml" w:rsidR="00484DF4" w:rsidTr="19F827C6" w14:paraId="36EAEBFF" wp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/>
          </w:tcPr>
          <w:p w:rsidR="00484DF4" w:rsidP="006F3797" w:rsidRDefault="00484DF4" w14:paraId="6BD63753" wp14:textId="7777777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Resultados (Passou/Falhou//Incompleto)</w:t>
            </w:r>
          </w:p>
        </w:tc>
        <w:tc>
          <w:tcPr>
            <w:tcW w:w="974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/>
          </w:tcPr>
          <w:p w:rsidR="00484DF4" w:rsidP="006F3797" w:rsidRDefault="00484DF4" w14:paraId="2BBB472F" wp14:textId="7777777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Todos os testes foram realizados com sucesso</w:t>
            </w:r>
          </w:p>
        </w:tc>
      </w:tr>
      <w:tr xmlns:wp14="http://schemas.microsoft.com/office/word/2010/wordml" w:rsidR="00484DF4" w:rsidTr="19F827C6" w14:paraId="7D077789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484DF4" w:rsidP="006F3797" w:rsidRDefault="00484DF4" w14:paraId="2946DB82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4" w:space="0"/>
              <w:right w:val="single" w:color="auto" w:sz="6"/>
            </w:tcBorders>
            <w:shd w:val="clear" w:color="auto" w:fill="C0C0C0"/>
            <w:tcMar/>
          </w:tcPr>
          <w:p w:rsidR="00484DF4" w:rsidP="006F3797" w:rsidRDefault="00484DF4" w14:paraId="57E99712" wp14:textId="7777777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484DF4" w:rsidP="006F3797" w:rsidRDefault="00484DF4" w14:paraId="43F852AA" wp14:textId="7777777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484DF4" w:rsidP="006F3797" w:rsidRDefault="00484DF4" w14:paraId="6F8861C3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3"/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C0C0C0"/>
            <w:tcMar/>
          </w:tcPr>
          <w:p w:rsidR="00484DF4" w:rsidP="006F3797" w:rsidRDefault="00484DF4" w14:paraId="6BEC0FE4" wp14:textId="777777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Refdenotaderodap"/>
                <w:rFonts w:ascii="Times New Roman" w:hAnsi="Times New Roman"/>
                <w:sz w:val="22"/>
              </w:rPr>
              <w:footnoteReference w:id="4"/>
            </w:r>
          </w:p>
        </w:tc>
      </w:tr>
      <w:tr xmlns:wp14="http://schemas.microsoft.com/office/word/2010/wordml" w:rsidR="00484DF4" w:rsidTr="19F827C6" w14:paraId="4CE79965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4" w:space="0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484DF4" w:rsidP="006F3797" w:rsidRDefault="00484DF4" w14:paraId="5997CC1D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Pr="00854E58" w:rsidR="00484DF4" w:rsidP="006F3797" w:rsidRDefault="00484DF4" w14:paraId="03BE654C" wp14:textId="7777777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E-mail e senha de acordo com registro do banco de dados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340D7E" w14:paraId="27AE2668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&lt; 500ms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7BA43DEA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110FFD37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484DF4" w:rsidTr="19F827C6" w14:paraId="2B75AB99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484DF4" w:rsidP="006F3797" w:rsidRDefault="00484DF4" w14:paraId="6B699379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1C2E310E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E-mail incorreto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340D7E" w14:paraId="74D4CC6E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Entre 600ms e 700ms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61FBD35E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3FE9F23F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484DF4" w:rsidTr="19F827C6" w14:paraId="11294792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484DF4" w:rsidP="006F3797" w:rsidRDefault="00484DF4" w14:paraId="1F72F646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5DFF2324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Senha incorreta</w:t>
            </w:r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340D7E" w14:paraId="115DEB3F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Entre 600ms e 700ms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79186DCF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08CE6F91" wp14:textId="77777777">
            <w:pPr>
              <w:pStyle w:val="RowHeadings"/>
              <w:spacing w:before="80" w:after="80"/>
            </w:pPr>
          </w:p>
        </w:tc>
      </w:tr>
      <w:tr xmlns:wp14="http://schemas.microsoft.com/office/word/2010/wordml" w:rsidR="00484DF4" w:rsidTr="19F827C6" w14:paraId="0F32123D" wp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4" w:space="0"/>
            </w:tcBorders>
            <w:tcMar/>
          </w:tcPr>
          <w:p w:rsidR="00484DF4" w:rsidP="006F3797" w:rsidRDefault="00484DF4" w14:paraId="61CDCEAD" wp14:textId="7777777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color="auto" w:sz="6"/>
              <w:left w:val="single" w:color="auto" w:sz="4" w:space="0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37DFC30B" wp14:textId="7777777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Mudança de um dos parâmetros esperados do </w:t>
            </w:r>
            <w:proofErr w:type="spellStart"/>
            <w:r>
              <w:rPr>
                <w:sz w:val="24"/>
              </w:rPr>
              <w:t>token</w:t>
            </w:r>
            <w:proofErr w:type="spellEnd"/>
          </w:p>
        </w:tc>
        <w:tc>
          <w:tcPr>
            <w:tcW w:w="559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340D7E" w14:paraId="61163272" wp14:textId="77777777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Entre 700ms e 800ms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2476C52A" wp14:textId="77777777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00484DF4" w:rsidP="006F3797" w:rsidRDefault="00484DF4" w14:paraId="6BB9E253" wp14:textId="77777777">
            <w:pPr>
              <w:pStyle w:val="RowHeadings"/>
              <w:spacing w:before="80" w:after="80"/>
            </w:pPr>
          </w:p>
        </w:tc>
      </w:tr>
    </w:tbl>
    <w:p xmlns:wp14="http://schemas.microsoft.com/office/word/2010/wordml" w:rsidR="0004651B" w:rsidP="00374830" w:rsidRDefault="0004651B" w14:paraId="23DE523C" wp14:textId="77777777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849F6" w:rsidRDefault="00A849F6" w14:paraId="07547A01" wp14:textId="77777777">
      <w:r>
        <w:separator/>
      </w:r>
    </w:p>
  </w:endnote>
  <w:endnote w:type="continuationSeparator" w:id="0">
    <w:p xmlns:wp14="http://schemas.microsoft.com/office/word/2010/wordml" w:rsidR="00A849F6" w:rsidRDefault="00A849F6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D2261" w:rsidRDefault="008D2261" w14:paraId="53928121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8D2261" w:rsidRDefault="008D2261" w14:paraId="70DF9E56" wp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D2261" w:rsidP="00851A43" w:rsidRDefault="008D2261" w14:paraId="048938EB" wp14:textId="77777777">
    <w:pPr>
      <w:pStyle w:val="Rodap"/>
      <w:framePr w:w="790" w:wrap="around" w:hAnchor="page" w:vAnchor="text" w:x="13582" w:y="-2"/>
      <w:pBdr>
        <w:top w:val="none" w:color="auto" w:sz="0" w:space="0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0D7E">
      <w:rPr>
        <w:rStyle w:val="Nmerodepgina"/>
        <w:noProof/>
      </w:rPr>
      <w:t>3</w:t>
    </w:r>
    <w:r>
      <w:rPr>
        <w:rStyle w:val="Nmerodepgina"/>
      </w:rPr>
      <w:fldChar w:fldCharType="end"/>
    </w:r>
    <w:r w:rsidR="00851A43">
      <w:rPr>
        <w:rStyle w:val="Nmerodepgina"/>
      </w:rPr>
      <w:t xml:space="preserve"> de</w:t>
    </w:r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40D7E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8D2261" w:rsidRDefault="008D2261" w14:paraId="6DFB9E20" wp14:textId="77777777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849F6" w:rsidRDefault="00A849F6" w14:paraId="07459315" wp14:textId="77777777">
      <w:r>
        <w:separator/>
      </w:r>
    </w:p>
  </w:footnote>
  <w:footnote w:type="continuationSeparator" w:id="0">
    <w:p xmlns:wp14="http://schemas.microsoft.com/office/word/2010/wordml" w:rsidR="00A849F6" w:rsidRDefault="00A849F6" w14:paraId="6537F28F" wp14:textId="77777777">
      <w:r>
        <w:continuationSeparator/>
      </w:r>
    </w:p>
  </w:footnote>
  <w:footnote w:id="1">
    <w:p xmlns:wp14="http://schemas.microsoft.com/office/word/2010/wordml" w:rsidRPr="00D73849" w:rsidR="00D73849" w:rsidRDefault="00D73849" w14:paraId="22DC154A" wp14:textId="77777777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2">
    <w:p xmlns:wp14="http://schemas.microsoft.com/office/word/2010/wordml" w:rsidRPr="00D73849" w:rsidR="00D73849" w:rsidRDefault="00D73849" w14:paraId="607B9A5B" wp14:textId="77777777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</w:p>
  </w:footnote>
  <w:footnote w:id="3">
    <w:p xmlns:wp14="http://schemas.microsoft.com/office/word/2010/wordml" w:rsidRPr="00D73849" w:rsidR="00484DF4" w:rsidP="00484DF4" w:rsidRDefault="00484DF4" w14:paraId="0001F307" wp14:textId="77777777">
      <w:pPr>
        <w:pStyle w:val="Textodenotaderodap"/>
      </w:pPr>
      <w:r>
        <w:rPr>
          <w:rStyle w:val="Refdenotaderodap"/>
        </w:rPr>
        <w:footnoteRef/>
      </w:r>
      <w:r>
        <w:t xml:space="preserve"> Passou</w:t>
      </w:r>
    </w:p>
  </w:footnote>
  <w:footnote w:id="4">
    <w:p xmlns:wp14="http://schemas.microsoft.com/office/word/2010/wordml" w:rsidRPr="00D73849" w:rsidR="00484DF4" w:rsidP="00484DF4" w:rsidRDefault="00484DF4" w14:paraId="6824F51C" wp14:textId="77777777">
      <w:pPr>
        <w:pStyle w:val="Textodenotaderodap"/>
      </w:pPr>
      <w:r>
        <w:rPr>
          <w:rStyle w:val="Refdenotaderodap"/>
        </w:rPr>
        <w:footnoteRef/>
      </w:r>
      <w:r>
        <w:t xml:space="preserve"> Falhou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A37650" w14:paraId="15C455DA" wp14:textId="77777777">
      <w:tc>
        <w:tcPr>
          <w:tcW w:w="6379" w:type="dxa"/>
        </w:tcPr>
        <w:p w:rsidRPr="00FA4558" w:rsidR="00A37650" w:rsidP="00881B74" w:rsidRDefault="00A37650" w14:paraId="64F9E388" wp14:textId="77777777">
          <w:pPr>
            <w:tabs>
              <w:tab w:val="left" w:pos="2976"/>
            </w:tabs>
          </w:pPr>
          <w:r>
            <w:rPr>
              <w:b/>
            </w:rPr>
            <w:fldChar w:fldCharType="begin"/>
          </w:r>
          <w:r w:rsidRPr="00FA4558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881B74">
            <w:t xml:space="preserve">  Relatório de Teste de Integração – </w:t>
          </w:r>
          <w:proofErr w:type="spellStart"/>
          <w:r w:rsidR="00881B74">
            <w:t>Chapter.WebApi</w:t>
          </w:r>
          <w:proofErr w:type="spellEnd"/>
        </w:p>
      </w:tc>
      <w:tc>
        <w:tcPr>
          <w:tcW w:w="3179" w:type="dxa"/>
        </w:tcPr>
        <w:p w:rsidR="00A37650" w:rsidP="00881B74" w:rsidRDefault="00A37650" w14:paraId="3AC80387" wp14:textId="77777777">
          <w:pPr>
            <w:tabs>
              <w:tab w:val="left" w:pos="1135"/>
            </w:tabs>
            <w:spacing w:before="40"/>
            <w:ind w:right="68"/>
          </w:pPr>
          <w:r w:rsidRPr="00FA4558">
            <w:t xml:space="preserve"> </w:t>
          </w:r>
          <w:r w:rsidR="00FA4558">
            <w:t xml:space="preserve">Data: </w:t>
          </w:r>
          <w:r w:rsidR="00881B74">
            <w:t>06/03/2022</w:t>
          </w:r>
        </w:p>
      </w:tc>
    </w:tr>
  </w:tbl>
  <w:p xmlns:wp14="http://schemas.microsoft.com/office/word/2010/wordml" w:rsidR="008D2261" w:rsidRDefault="008D2261" w14:paraId="52E56223" wp14:textId="77777777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hint="default" w:ascii="Symbol" w:hAnsi="Symbol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hint="default" w:ascii="Symbol" w:hAnsi="Symbol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5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2C8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0D7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4DF4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798"/>
    <w:rsid w:val="00821B7F"/>
    <w:rsid w:val="00830BD8"/>
    <w:rsid w:val="00851A43"/>
    <w:rsid w:val="00854E58"/>
    <w:rsid w:val="00857786"/>
    <w:rsid w:val="008643BB"/>
    <w:rsid w:val="0086477E"/>
    <w:rsid w:val="008725C4"/>
    <w:rsid w:val="00881B74"/>
    <w:rsid w:val="0089205C"/>
    <w:rsid w:val="00895710"/>
    <w:rsid w:val="008A02F5"/>
    <w:rsid w:val="008D2261"/>
    <w:rsid w:val="008E5B7B"/>
    <w:rsid w:val="008F0C91"/>
    <w:rsid w:val="00911DC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49F6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3849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4558"/>
    <w:rsid w:val="00FC1914"/>
    <w:rsid w:val="00FC58BC"/>
    <w:rsid w:val="00FE7760"/>
    <w:rsid w:val="19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FB48C7"/>
  <w15:chartTrackingRefBased/>
  <w15:docId w15:val="{D3276BB3-67E8-453C-8042-D4AFDF4FB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4DF4"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color="auto" w:sz="6" w:space="1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styleId="bp" w:customStyle="1">
    <w:name w:val="bp"/>
    <w:basedOn w:val="Normal"/>
    <w:pPr>
      <w:spacing w:before="80" w:after="80"/>
    </w:pPr>
  </w:style>
  <w:style w:type="paragraph" w:styleId="bu0" w:customStyle="1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styleId="mess" w:customStyle="1">
    <w:name w:val="mess"/>
    <w:basedOn w:val="bp"/>
    <w:pPr>
      <w:ind w:left="342"/>
    </w:pPr>
    <w:rPr>
      <w:i/>
    </w:rPr>
  </w:style>
  <w:style w:type="paragraph" w:styleId="proc" w:customStyle="1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styleId="head" w:customStyle="1">
    <w:name w:val="head"/>
    <w:basedOn w:val="Normal"/>
    <w:pPr>
      <w:spacing w:before="120" w:after="120"/>
    </w:pPr>
    <w:rPr>
      <w:b/>
    </w:rPr>
  </w:style>
  <w:style w:type="paragraph" w:styleId="RowHeadings" w:customStyle="1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styleId="tablefield" w:customStyle="1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styleId="bu" w:customStyle="1">
    <w:name w:val="bu'"/>
    <w:basedOn w:val="proc"/>
    <w:pPr>
      <w:numPr>
        <w:numId w:val="1"/>
      </w:numPr>
    </w:pPr>
  </w:style>
  <w:style w:type="paragraph" w:styleId="note" w:customStyle="1">
    <w:name w:val="note"/>
    <w:basedOn w:val="bp"/>
    <w:pPr>
      <w:ind w:left="882" w:hanging="882"/>
    </w:pPr>
  </w:style>
  <w:style w:type="paragraph" w:styleId="Indednt" w:customStyle="1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styleId="Indent" w:customStyle="1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styleId="d1" w:customStyle="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errormessage" w:customStyle="1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notaderodap">
    <w:name w:val="footnote text"/>
    <w:basedOn w:val="Normal"/>
    <w:link w:val="TextodenotaderodapChar"/>
    <w:rsid w:val="00D73849"/>
    <w:rPr>
      <w:sz w:val="20"/>
    </w:rPr>
  </w:style>
  <w:style w:type="character" w:styleId="TextodenotaderodapChar" w:customStyle="1">
    <w:name w:val="Texto de nota de rodapé Char"/>
    <w:basedOn w:val="Fontepargpadro"/>
    <w:link w:val="Textodenotaderodap"/>
    <w:rsid w:val="00D73849"/>
    <w:rPr>
      <w:lang w:val="en-US" w:eastAsia="en-US"/>
    </w:rPr>
  </w:style>
  <w:style w:type="character" w:styleId="Refdenotaderodap">
    <w:name w:val="footnote reference"/>
    <w:basedOn w:val="Fontepargpadro"/>
    <w:rsid w:val="00D73849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340D7E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340D7E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a\Downloads\test_script_tpl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1D4C-3617-4D8D-9F97-A49DA2F031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test_script_tpl (1).dot</ap:Template>
  <ap:Application>Microsoft Word for the web</ap:Application>
  <ap:DocSecurity>0</ap:DocSecurity>
  <ap:ScaleCrop>false</ap:ScaleCrop>
  <ap:Company>Number Six Software,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Script</dc:title>
  <dc:subject/>
  <dc:creator>Giovana</dc:creator>
  <keywords/>
  <dc:description/>
  <lastModifiedBy>Emmanuel Torres</lastModifiedBy>
  <revision>8</revision>
  <lastPrinted>2003-10-06T11:49:00.0000000Z</lastPrinted>
  <dcterms:created xsi:type="dcterms:W3CDTF">2017-10-23T18:39:00.0000000Z</dcterms:created>
  <dcterms:modified xsi:type="dcterms:W3CDTF">2022-03-23T02:04:15.9156169Z</dcterms:modified>
</coreProperties>
</file>